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2.0" w:type="dxa"/>
        <w:jc w:val="left"/>
        <w:tblInd w:w="-720.0" w:type="dxa"/>
        <w:tblLayout w:type="fixed"/>
        <w:tblLook w:val="0600"/>
      </w:tblPr>
      <w:tblGrid>
        <w:gridCol w:w="720"/>
        <w:gridCol w:w="630"/>
        <w:gridCol w:w="2312"/>
        <w:gridCol w:w="423"/>
        <w:gridCol w:w="6607"/>
        <w:tblGridChange w:id="0">
          <w:tblGrid>
            <w:gridCol w:w="720"/>
            <w:gridCol w:w="630"/>
            <w:gridCol w:w="2312"/>
            <w:gridCol w:w="423"/>
            <w:gridCol w:w="6607"/>
          </w:tblGrid>
        </w:tblGridChange>
      </w:tblGrid>
      <w:tr>
        <w:trPr>
          <w:cantSplit w:val="0"/>
          <w:trHeight w:val="2112" w:hRule="atLeast"/>
          <w:tblHeader w:val="0"/>
        </w:trPr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29323" cy="1629323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23" cy="1629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Marco Antonio  S  Ferreira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1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Experiência Profissional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 de Sistemas / Programador Java</w:t>
              <w:br w:type="textWrapping"/>
            </w:r>
            <w:r w:rsidDel="00000000" w:rsidR="00000000" w:rsidRPr="00000000">
              <w:rPr>
                <w:rtl w:val="0"/>
              </w:rPr>
              <w:t xml:space="preserve">Telefônica Brasil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  <w:t xml:space="preserve"> 2011 – 2023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Desenvolvimento e administração de portais corporativos em Java, integrados com SQL Server, utilizados por mais de 500 usuários da Telefônica.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Gestão e manutenção de bancos de dados SQL Server, incluindo criação de Procedures, Views, e otimização de consultas.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Programação em Java, PHP e ASP Clássico para sistemas de gestão interna e automação de processos.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Desenvolvimento de soluções backend em Java utilizando frameworks como Spring Boot e Spring MVC.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Administração e suporte técnico para os portais, garantindo alta disponibilidade e desempenho.</w:t>
            </w:r>
          </w:p>
          <w:p w:rsidR="00000000" w:rsidDel="00000000" w:rsidP="00000000" w:rsidRDefault="00000000" w:rsidRPr="00000000" w14:paraId="00000012">
            <w:pPr>
              <w:widowControl w:val="1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Escolaridade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Graduação em Sistemas de Informação</w:t>
              <w:br w:type="textWrapping"/>
            </w:r>
            <w:r w:rsidDel="00000000" w:rsidR="00000000" w:rsidRPr="00000000">
              <w:rPr>
                <w:rtl w:val="0"/>
              </w:rPr>
              <w:t xml:space="preserve">UNIBAN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Pós-Graduação em Desenvolvimento Web</w:t>
              <w:br w:type="textWrapping"/>
            </w:r>
            <w:r w:rsidDel="00000000" w:rsidR="00000000" w:rsidRPr="00000000">
              <w:rPr>
                <w:rtl w:val="0"/>
              </w:rPr>
              <w:t xml:space="preserve">UNINOVE</w:t>
            </w:r>
          </w:p>
          <w:p w:rsidR="00000000" w:rsidDel="00000000" w:rsidP="00000000" w:rsidRDefault="00000000" w:rsidRPr="00000000" w14:paraId="00000016">
            <w:pPr>
              <w:widowControl w:val="1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Certificações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Certificação em Programação Java e Banco de Dados SQL Server</w:t>
              <w:br w:type="textWrapping"/>
            </w:r>
            <w:r w:rsidDel="00000000" w:rsidR="00000000" w:rsidRPr="00000000">
              <w:rPr>
                <w:rtl w:val="0"/>
              </w:rPr>
              <w:t xml:space="preserve">IMPACTA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Competências Técnicas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Desenvolvimento Backend:</w:t>
            </w:r>
            <w:r w:rsidDel="00000000" w:rsidR="00000000" w:rsidRPr="00000000">
              <w:rPr>
                <w:rtl w:val="0"/>
              </w:rPr>
              <w:t xml:space="preserve"> Java, Spring Boot, Spring MVC, Python.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Desenvolvimento Frontend:</w:t>
            </w:r>
            <w:r w:rsidDel="00000000" w:rsidR="00000000" w:rsidRPr="00000000">
              <w:rPr>
                <w:rtl w:val="0"/>
              </w:rPr>
              <w:t xml:space="preserve"> React, HTML, CSS, JavaScript, Bootstrap.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Banco de Dados:</w:t>
            </w:r>
            <w:r w:rsidDel="00000000" w:rsidR="00000000" w:rsidRPr="00000000">
              <w:rPr>
                <w:rtl w:val="0"/>
              </w:rPr>
              <w:t xml:space="preserve"> SQL Server (administração, Procedures, Views, etc).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Desenvolvimento de Aplicações Web:</w:t>
            </w:r>
            <w:r w:rsidDel="00000000" w:rsidR="00000000" w:rsidRPr="00000000">
              <w:rPr>
                <w:rtl w:val="0"/>
              </w:rPr>
              <w:t xml:space="preserve"> Capacidade de criar, listar, editar e deletar registros em aplicações web.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Ferramentas e Frameworks:</w:t>
            </w:r>
            <w:r w:rsidDel="00000000" w:rsidR="00000000" w:rsidRPr="00000000">
              <w:rPr>
                <w:rtl w:val="0"/>
              </w:rPr>
              <w:t xml:space="preserve"> Spring Boot, Spring MVC, Git.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Integração de Sistemas:</w:t>
            </w:r>
            <w:r w:rsidDel="00000000" w:rsidR="00000000" w:rsidRPr="00000000">
              <w:rPr>
                <w:rtl w:val="0"/>
              </w:rPr>
              <w:t xml:space="preserve"> Experiência na conexão de sistemas com bancos de dados e outros serviços.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Administração de Banco de Dados:</w:t>
            </w:r>
            <w:r w:rsidDel="00000000" w:rsidR="00000000" w:rsidRPr="00000000">
              <w:rPr>
                <w:rtl w:val="0"/>
              </w:rPr>
              <w:t xml:space="preserve"> Experiência na administração de SQL Server para suporte a plataformas Java.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Conhecimentos Adicionais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Capacidade de desenvolver interfaces responsivas utilizando Bootstrap e React.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Experiência em desenvolvimento de aplicações full-stack, do backend em Java e Python até o frontend em React.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Conhecimento em práticas de versionamento de código e integração contínua utilizando Git.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185" cy="333375"/>
                      <wp:effectExtent b="0" l="0" r="0" t="0"/>
                      <wp:docPr descr="Ícone de GPS"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400" y="3613300"/>
                                <a:ext cx="337185" cy="333375"/>
                                <a:chOff x="5177400" y="3613300"/>
                                <a:chExt cx="337200" cy="333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408" y="3613313"/>
                                  <a:ext cx="337185" cy="333375"/>
                                  <a:chOff x="0" y="0"/>
                                  <a:chExt cx="337185" cy="3333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1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337185" cy="3333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Ícone de GPS" id="8" name="Shape 8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580"/>
                                    <a:ext cx="151765" cy="20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185" cy="333375"/>
                      <wp:effectExtent b="0" l="0" r="0" t="0"/>
                      <wp:docPr descr="Ícone de GPS"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GPS"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18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Rua Moacyr Fagundes 98, apto 22 T2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São Paulo – SP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820" cy="337185"/>
                      <wp:effectExtent b="0" l="0" r="0" t="0"/>
                      <wp:docPr descr="ícone de telefone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075" y="3611400"/>
                                <a:ext cx="337820" cy="337185"/>
                                <a:chOff x="5177075" y="3611400"/>
                                <a:chExt cx="337850" cy="3372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0" y="0"/>
                                  <a:chExt cx="337820" cy="3371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800" cy="33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37820" cy="3371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14600" w="2517880">
                                        <a:moveTo>
                                          <a:pt x="741998" y="2445067"/>
                                        </a:moveTo>
                                        <a:cubicBezTo>
                                          <a:pt x="756285" y="2449829"/>
                                          <a:pt x="770573" y="2454592"/>
                                          <a:pt x="786765" y="2462212"/>
                                        </a:cubicBezTo>
                                        <a:cubicBezTo>
                                          <a:pt x="803910" y="2467927"/>
                                          <a:pt x="822008" y="2476499"/>
                                          <a:pt x="846773" y="2486977"/>
                                        </a:cubicBezTo>
                                        <a:cubicBezTo>
                                          <a:pt x="837248" y="2485072"/>
                                          <a:pt x="827723" y="2483167"/>
                                          <a:pt x="818198" y="2482214"/>
                                        </a:cubicBezTo>
                                        <a:cubicBezTo>
                                          <a:pt x="808673" y="2479357"/>
                                          <a:pt x="799148" y="2474594"/>
                                          <a:pt x="786765" y="2468879"/>
                                        </a:cubicBezTo>
                                        <a:cubicBezTo>
                                          <a:pt x="774383" y="2461259"/>
                                          <a:pt x="760095" y="2452687"/>
                                          <a:pt x="741998" y="2445067"/>
                                        </a:cubicBezTo>
                                        <a:close/>
                                        <a:moveTo>
                                          <a:pt x="628649" y="2345888"/>
                                        </a:moveTo>
                                        <a:cubicBezTo>
                                          <a:pt x="630554" y="2346484"/>
                                          <a:pt x="633888" y="2348389"/>
                                          <a:pt x="639127" y="2351722"/>
                                        </a:cubicBezTo>
                                        <a:cubicBezTo>
                                          <a:pt x="661035" y="2362200"/>
                                          <a:pt x="669607" y="2368867"/>
                                          <a:pt x="675322" y="2374582"/>
                                        </a:cubicBezTo>
                                        <a:cubicBezTo>
                                          <a:pt x="681990" y="2380297"/>
                                          <a:pt x="684847" y="2386012"/>
                                          <a:pt x="698182" y="2394585"/>
                                        </a:cubicBezTo>
                                        <a:cubicBezTo>
                                          <a:pt x="688657" y="2392680"/>
                                          <a:pt x="662940" y="2375535"/>
                                          <a:pt x="644842" y="2363152"/>
                                        </a:cubicBezTo>
                                        <a:cubicBezTo>
                                          <a:pt x="635317" y="2356485"/>
                                          <a:pt x="628649" y="2350770"/>
                                          <a:pt x="626745" y="2347912"/>
                                        </a:cubicBezTo>
                                        <a:cubicBezTo>
                                          <a:pt x="626269" y="2346007"/>
                                          <a:pt x="626745" y="2345293"/>
                                          <a:pt x="628649" y="2345888"/>
                                        </a:cubicBezTo>
                                        <a:close/>
                                        <a:moveTo>
                                          <a:pt x="541973" y="2310765"/>
                                        </a:moveTo>
                                        <a:lnTo>
                                          <a:pt x="575310" y="2334577"/>
                                        </a:lnTo>
                                        <a:lnTo>
                                          <a:pt x="609600" y="2356485"/>
                                        </a:lnTo>
                                        <a:cubicBezTo>
                                          <a:pt x="630555" y="2371725"/>
                                          <a:pt x="635318" y="2375535"/>
                                          <a:pt x="632460" y="2374582"/>
                                        </a:cubicBezTo>
                                        <a:cubicBezTo>
                                          <a:pt x="628650" y="2374582"/>
                                          <a:pt x="617220" y="2368867"/>
                                          <a:pt x="605790" y="2363152"/>
                                        </a:cubicBezTo>
                                        <a:cubicBezTo>
                                          <a:pt x="583883" y="2352675"/>
                                          <a:pt x="563880" y="2342197"/>
                                          <a:pt x="615315" y="2376487"/>
                                        </a:cubicBezTo>
                                        <a:lnTo>
                                          <a:pt x="584835" y="2357437"/>
                                        </a:lnTo>
                                        <a:lnTo>
                                          <a:pt x="569595" y="2347912"/>
                                        </a:lnTo>
                                        <a:lnTo>
                                          <a:pt x="554355" y="2338387"/>
                                        </a:lnTo>
                                        <a:close/>
                                        <a:moveTo>
                                          <a:pt x="261809" y="2061771"/>
                                        </a:moveTo>
                                        <a:lnTo>
                                          <a:pt x="277178" y="2083117"/>
                                        </a:lnTo>
                                        <a:cubicBezTo>
                                          <a:pt x="270511" y="2075497"/>
                                          <a:pt x="266522" y="2070437"/>
                                          <a:pt x="264200" y="2066984"/>
                                        </a:cubicBezTo>
                                        <a:close/>
                                        <a:moveTo>
                                          <a:pt x="218093" y="1904151"/>
                                        </a:moveTo>
                                        <a:cubicBezTo>
                                          <a:pt x="221040" y="1904821"/>
                                          <a:pt x="226933" y="1915000"/>
                                          <a:pt x="233363" y="1927859"/>
                                        </a:cubicBezTo>
                                        <a:cubicBezTo>
                                          <a:pt x="242888" y="1944052"/>
                                          <a:pt x="253365" y="1964054"/>
                                          <a:pt x="259080" y="1972627"/>
                                        </a:cubicBezTo>
                                        <a:cubicBezTo>
                                          <a:pt x="264795" y="1985009"/>
                                          <a:pt x="272415" y="1996439"/>
                                          <a:pt x="279083" y="2008822"/>
                                        </a:cubicBezTo>
                                        <a:cubicBezTo>
                                          <a:pt x="273368" y="2001202"/>
                                          <a:pt x="266700" y="1992629"/>
                                          <a:pt x="260033" y="1985009"/>
                                        </a:cubicBezTo>
                                        <a:cubicBezTo>
                                          <a:pt x="253365" y="1976437"/>
                                          <a:pt x="247650" y="1966912"/>
                                          <a:pt x="241935" y="1958339"/>
                                        </a:cubicBezTo>
                                        <a:cubicBezTo>
                                          <a:pt x="236220" y="1949767"/>
                                          <a:pt x="230505" y="1940242"/>
                                          <a:pt x="225743" y="1931669"/>
                                        </a:cubicBezTo>
                                        <a:cubicBezTo>
                                          <a:pt x="222885" y="1923097"/>
                                          <a:pt x="219075" y="1914524"/>
                                          <a:pt x="216218" y="1906904"/>
                                        </a:cubicBezTo>
                                        <a:cubicBezTo>
                                          <a:pt x="216456" y="1904761"/>
                                          <a:pt x="217111" y="1903928"/>
                                          <a:pt x="218093" y="1904151"/>
                                        </a:cubicBezTo>
                                        <a:close/>
                                        <a:moveTo>
                                          <a:pt x="151448" y="1838325"/>
                                        </a:moveTo>
                                        <a:cubicBezTo>
                                          <a:pt x="160020" y="1853565"/>
                                          <a:pt x="170498" y="1874520"/>
                                          <a:pt x="181928" y="1897380"/>
                                        </a:cubicBezTo>
                                        <a:cubicBezTo>
                                          <a:pt x="194310" y="1919287"/>
                                          <a:pt x="206693" y="1944052"/>
                                          <a:pt x="219075" y="1965960"/>
                                        </a:cubicBezTo>
                                        <a:cubicBezTo>
                                          <a:pt x="225743" y="1977390"/>
                                          <a:pt x="231458" y="1987867"/>
                                          <a:pt x="236220" y="1997392"/>
                                        </a:cubicBezTo>
                                        <a:cubicBezTo>
                                          <a:pt x="241935" y="2006917"/>
                                          <a:pt x="246698" y="2015490"/>
                                          <a:pt x="250508" y="2024062"/>
                                        </a:cubicBezTo>
                                        <a:cubicBezTo>
                                          <a:pt x="258128" y="2039302"/>
                                          <a:pt x="262890" y="2050732"/>
                                          <a:pt x="260985" y="2053590"/>
                                        </a:cubicBezTo>
                                        <a:cubicBezTo>
                                          <a:pt x="263843" y="2058353"/>
                                          <a:pt x="261223" y="2058114"/>
                                          <a:pt x="261224" y="2060496"/>
                                        </a:cubicBezTo>
                                        <a:lnTo>
                                          <a:pt x="261809" y="2061771"/>
                                        </a:lnTo>
                                        <a:lnTo>
                                          <a:pt x="260033" y="2059305"/>
                                        </a:lnTo>
                                        <a:cubicBezTo>
                                          <a:pt x="254318" y="2049780"/>
                                          <a:pt x="246698" y="2039302"/>
                                          <a:pt x="240030" y="2027872"/>
                                        </a:cubicBezTo>
                                        <a:cubicBezTo>
                                          <a:pt x="224790" y="2005965"/>
                                          <a:pt x="210503" y="1979295"/>
                                          <a:pt x="196215" y="1954530"/>
                                        </a:cubicBezTo>
                                        <a:cubicBezTo>
                                          <a:pt x="189548" y="1942147"/>
                                          <a:pt x="182880" y="1928812"/>
                                          <a:pt x="177165" y="1917382"/>
                                        </a:cubicBezTo>
                                        <a:cubicBezTo>
                                          <a:pt x="171450" y="1905000"/>
                                          <a:pt x="166688" y="1894522"/>
                                          <a:pt x="162878" y="1884045"/>
                                        </a:cubicBezTo>
                                        <a:cubicBezTo>
                                          <a:pt x="155258" y="1862137"/>
                                          <a:pt x="150495" y="1845945"/>
                                          <a:pt x="151448" y="1838325"/>
                                        </a:cubicBezTo>
                                        <a:close/>
                                        <a:moveTo>
                                          <a:pt x="13335" y="1144905"/>
                                        </a:moveTo>
                                        <a:cubicBezTo>
                                          <a:pt x="7620" y="1201102"/>
                                          <a:pt x="7620" y="1236345"/>
                                          <a:pt x="9525" y="1261110"/>
                                        </a:cubicBezTo>
                                        <a:cubicBezTo>
                                          <a:pt x="10477" y="1273492"/>
                                          <a:pt x="11430" y="1283017"/>
                                          <a:pt x="13335" y="1291590"/>
                                        </a:cubicBezTo>
                                        <a:cubicBezTo>
                                          <a:pt x="14287" y="1300162"/>
                                          <a:pt x="17145" y="1306830"/>
                                          <a:pt x="18097" y="1313497"/>
                                        </a:cubicBezTo>
                                        <a:cubicBezTo>
                                          <a:pt x="25717" y="1340167"/>
                                          <a:pt x="28575" y="1365885"/>
                                          <a:pt x="40957" y="1471612"/>
                                        </a:cubicBezTo>
                                        <a:cubicBezTo>
                                          <a:pt x="38100" y="1464945"/>
                                          <a:pt x="35242" y="1466850"/>
                                          <a:pt x="34290" y="1474470"/>
                                        </a:cubicBezTo>
                                        <a:cubicBezTo>
                                          <a:pt x="32385" y="1482090"/>
                                          <a:pt x="33337" y="1494472"/>
                                          <a:pt x="34290" y="1510665"/>
                                        </a:cubicBezTo>
                                        <a:cubicBezTo>
                                          <a:pt x="36195" y="1543050"/>
                                          <a:pt x="43815" y="1586865"/>
                                          <a:pt x="52387" y="1622107"/>
                                        </a:cubicBezTo>
                                        <a:cubicBezTo>
                                          <a:pt x="75247" y="1687830"/>
                                          <a:pt x="100965" y="1767840"/>
                                          <a:pt x="126682" y="1823085"/>
                                        </a:cubicBezTo>
                                        <a:cubicBezTo>
                                          <a:pt x="141922" y="1862137"/>
                                          <a:pt x="128587" y="1862137"/>
                                          <a:pt x="95250" y="1786890"/>
                                        </a:cubicBezTo>
                                        <a:cubicBezTo>
                                          <a:pt x="88582" y="1762125"/>
                                          <a:pt x="79057" y="1737360"/>
                                          <a:pt x="72390" y="1711642"/>
                                        </a:cubicBezTo>
                                        <a:cubicBezTo>
                                          <a:pt x="68580" y="1698307"/>
                                          <a:pt x="64770" y="1685925"/>
                                          <a:pt x="60960" y="1672590"/>
                                        </a:cubicBezTo>
                                        <a:cubicBezTo>
                                          <a:pt x="57150" y="1659255"/>
                                          <a:pt x="53340" y="1645920"/>
                                          <a:pt x="50482" y="1632585"/>
                                        </a:cubicBezTo>
                                        <a:cubicBezTo>
                                          <a:pt x="48577" y="1625917"/>
                                          <a:pt x="46672" y="1619250"/>
                                          <a:pt x="44767" y="1612582"/>
                                        </a:cubicBezTo>
                                        <a:cubicBezTo>
                                          <a:pt x="42862" y="1605915"/>
                                          <a:pt x="41910" y="1599247"/>
                                          <a:pt x="40005" y="1592580"/>
                                        </a:cubicBezTo>
                                        <a:cubicBezTo>
                                          <a:pt x="36195" y="1579245"/>
                                          <a:pt x="33337" y="1564957"/>
                                          <a:pt x="29527" y="1551622"/>
                                        </a:cubicBezTo>
                                        <a:cubicBezTo>
                                          <a:pt x="26670" y="1537335"/>
                                          <a:pt x="23812" y="1524000"/>
                                          <a:pt x="20955" y="1509712"/>
                                        </a:cubicBezTo>
                                        <a:cubicBezTo>
                                          <a:pt x="20002" y="1503045"/>
                                          <a:pt x="18097" y="1495425"/>
                                          <a:pt x="17145" y="1488757"/>
                                        </a:cubicBezTo>
                                        <a:lnTo>
                                          <a:pt x="14287" y="1467802"/>
                                        </a:lnTo>
                                        <a:cubicBezTo>
                                          <a:pt x="12382" y="1453515"/>
                                          <a:pt x="10477" y="1439227"/>
                                          <a:pt x="7620" y="1425892"/>
                                        </a:cubicBezTo>
                                        <a:cubicBezTo>
                                          <a:pt x="6667" y="1411605"/>
                                          <a:pt x="4762" y="1397317"/>
                                          <a:pt x="3810" y="1383982"/>
                                        </a:cubicBezTo>
                                        <a:cubicBezTo>
                                          <a:pt x="2857" y="1377315"/>
                                          <a:pt x="2857" y="1369695"/>
                                          <a:pt x="1905" y="1363027"/>
                                        </a:cubicBezTo>
                                        <a:cubicBezTo>
                                          <a:pt x="1905" y="1356360"/>
                                          <a:pt x="952" y="1348740"/>
                                          <a:pt x="952" y="1342072"/>
                                        </a:cubicBezTo>
                                        <a:cubicBezTo>
                                          <a:pt x="952" y="1327785"/>
                                          <a:pt x="0" y="1314450"/>
                                          <a:pt x="0" y="1301115"/>
                                        </a:cubicBezTo>
                                        <a:cubicBezTo>
                                          <a:pt x="0" y="1287780"/>
                                          <a:pt x="952" y="1274445"/>
                                          <a:pt x="952" y="1261110"/>
                                        </a:cubicBezTo>
                                        <a:cubicBezTo>
                                          <a:pt x="1905" y="1247775"/>
                                          <a:pt x="1905" y="1234440"/>
                                          <a:pt x="3810" y="1222057"/>
                                        </a:cubicBezTo>
                                        <a:cubicBezTo>
                                          <a:pt x="5715" y="1208722"/>
                                          <a:pt x="6667" y="1196340"/>
                                          <a:pt x="8572" y="1183957"/>
                                        </a:cubicBezTo>
                                        <a:cubicBezTo>
                                          <a:pt x="9525" y="1177290"/>
                                          <a:pt x="10477" y="1171575"/>
                                          <a:pt x="11430" y="1165860"/>
                                        </a:cubicBezTo>
                                        <a:cubicBezTo>
                                          <a:pt x="10477" y="1156335"/>
                                          <a:pt x="12382" y="1150620"/>
                                          <a:pt x="13335" y="1144905"/>
                                        </a:cubicBezTo>
                                        <a:close/>
                                        <a:moveTo>
                                          <a:pt x="902970" y="67627"/>
                                        </a:moveTo>
                                        <a:cubicBezTo>
                                          <a:pt x="908685" y="69532"/>
                                          <a:pt x="902017" y="73342"/>
                                          <a:pt x="878205" y="85724"/>
                                        </a:cubicBezTo>
                                        <a:cubicBezTo>
                                          <a:pt x="863917" y="91439"/>
                                          <a:pt x="846772" y="96202"/>
                                          <a:pt x="829627" y="102869"/>
                                        </a:cubicBezTo>
                                        <a:cubicBezTo>
                                          <a:pt x="812482" y="109537"/>
                                          <a:pt x="795337" y="115252"/>
                                          <a:pt x="780097" y="120967"/>
                                        </a:cubicBezTo>
                                        <a:cubicBezTo>
                                          <a:pt x="750570" y="132397"/>
                                          <a:pt x="729615" y="138112"/>
                                          <a:pt x="735330" y="130492"/>
                                        </a:cubicBezTo>
                                        <a:lnTo>
                                          <a:pt x="721995" y="130492"/>
                                        </a:lnTo>
                                        <a:cubicBezTo>
                                          <a:pt x="734377" y="125729"/>
                                          <a:pt x="755332" y="115252"/>
                                          <a:pt x="780097" y="105727"/>
                                        </a:cubicBezTo>
                                        <a:cubicBezTo>
                                          <a:pt x="792480" y="100964"/>
                                          <a:pt x="804862" y="96202"/>
                                          <a:pt x="818197" y="91439"/>
                                        </a:cubicBezTo>
                                        <a:cubicBezTo>
                                          <a:pt x="824865" y="89534"/>
                                          <a:pt x="830580" y="86677"/>
                                          <a:pt x="837247" y="84772"/>
                                        </a:cubicBezTo>
                                        <a:cubicBezTo>
                                          <a:pt x="843915" y="82867"/>
                                          <a:pt x="849630" y="80962"/>
                                          <a:pt x="855345" y="79057"/>
                                        </a:cubicBezTo>
                                        <a:cubicBezTo>
                                          <a:pt x="878205" y="72389"/>
                                          <a:pt x="896302" y="67627"/>
                                          <a:pt x="902970" y="67627"/>
                                        </a:cubicBezTo>
                                        <a:close/>
                                        <a:moveTo>
                                          <a:pt x="1618298" y="56197"/>
                                        </a:moveTo>
                                        <a:cubicBezTo>
                                          <a:pt x="1634490" y="60007"/>
                                          <a:pt x="1651635" y="62864"/>
                                          <a:pt x="1667828" y="66674"/>
                                        </a:cubicBezTo>
                                        <a:lnTo>
                                          <a:pt x="1717358" y="80009"/>
                                        </a:lnTo>
                                        <a:cubicBezTo>
                                          <a:pt x="1724025" y="83819"/>
                                          <a:pt x="1730693" y="88582"/>
                                          <a:pt x="1737360" y="92392"/>
                                        </a:cubicBezTo>
                                        <a:cubicBezTo>
                                          <a:pt x="1723073" y="87629"/>
                                          <a:pt x="1703070" y="83819"/>
                                          <a:pt x="1682115" y="77152"/>
                                        </a:cubicBezTo>
                                        <a:cubicBezTo>
                                          <a:pt x="1661160" y="70484"/>
                                          <a:pt x="1638300" y="63817"/>
                                          <a:pt x="1618298" y="56197"/>
                                        </a:cubicBezTo>
                                        <a:close/>
                                        <a:moveTo>
                                          <a:pt x="1295400" y="31432"/>
                                        </a:moveTo>
                                        <a:cubicBezTo>
                                          <a:pt x="1312545" y="32385"/>
                                          <a:pt x="1331595" y="32385"/>
                                          <a:pt x="1349692" y="33337"/>
                                        </a:cubicBezTo>
                                        <a:cubicBezTo>
                                          <a:pt x="1368742" y="34290"/>
                                          <a:pt x="1386840" y="36195"/>
                                          <a:pt x="1403985" y="37147"/>
                                        </a:cubicBezTo>
                                        <a:cubicBezTo>
                                          <a:pt x="1439227" y="40957"/>
                                          <a:pt x="1469707" y="44767"/>
                                          <a:pt x="1489710" y="46672"/>
                                        </a:cubicBezTo>
                                        <a:cubicBezTo>
                                          <a:pt x="1580197" y="60960"/>
                                          <a:pt x="1676400" y="87630"/>
                                          <a:pt x="1763077" y="123825"/>
                                        </a:cubicBezTo>
                                        <a:cubicBezTo>
                                          <a:pt x="1849755" y="160020"/>
                                          <a:pt x="1925955" y="203835"/>
                                          <a:pt x="1980247" y="243840"/>
                                        </a:cubicBezTo>
                                        <a:cubicBezTo>
                                          <a:pt x="1995487" y="253365"/>
                                          <a:pt x="2011680" y="264795"/>
                                          <a:pt x="2027872" y="275272"/>
                                        </a:cubicBezTo>
                                        <a:cubicBezTo>
                                          <a:pt x="2044065" y="285750"/>
                                          <a:pt x="2058352" y="296227"/>
                                          <a:pt x="2069782" y="302895"/>
                                        </a:cubicBezTo>
                                        <a:cubicBezTo>
                                          <a:pt x="2091690" y="317182"/>
                                          <a:pt x="2098357" y="319087"/>
                                          <a:pt x="2066925" y="291465"/>
                                        </a:cubicBezTo>
                                        <a:cubicBezTo>
                                          <a:pt x="2107882" y="322897"/>
                                          <a:pt x="2140267" y="359092"/>
                                          <a:pt x="2170747" y="393382"/>
                                        </a:cubicBezTo>
                                        <a:cubicBezTo>
                                          <a:pt x="2185987" y="410527"/>
                                          <a:pt x="2201228" y="427672"/>
                                          <a:pt x="2216467" y="442912"/>
                                        </a:cubicBezTo>
                                        <a:cubicBezTo>
                                          <a:pt x="2231707" y="459105"/>
                                          <a:pt x="2247900" y="474345"/>
                                          <a:pt x="2265045" y="487680"/>
                                        </a:cubicBezTo>
                                        <a:cubicBezTo>
                                          <a:pt x="2247900" y="465772"/>
                                          <a:pt x="2233612" y="448627"/>
                                          <a:pt x="2223135" y="435292"/>
                                        </a:cubicBezTo>
                                        <a:cubicBezTo>
                                          <a:pt x="2211705" y="421957"/>
                                          <a:pt x="2203132" y="412432"/>
                                          <a:pt x="2195512" y="402907"/>
                                        </a:cubicBezTo>
                                        <a:cubicBezTo>
                                          <a:pt x="2191703" y="398145"/>
                                          <a:pt x="2187892" y="394335"/>
                                          <a:pt x="2184082" y="389572"/>
                                        </a:cubicBezTo>
                                        <a:cubicBezTo>
                                          <a:pt x="2180273" y="384810"/>
                                          <a:pt x="2176462" y="381000"/>
                                          <a:pt x="2172652" y="376237"/>
                                        </a:cubicBezTo>
                                        <a:cubicBezTo>
                                          <a:pt x="2165032" y="367665"/>
                                          <a:pt x="2155507" y="357187"/>
                                          <a:pt x="2142172" y="343852"/>
                                        </a:cubicBezTo>
                                        <a:cubicBezTo>
                                          <a:pt x="2207895" y="390525"/>
                                          <a:pt x="2270760" y="457200"/>
                                          <a:pt x="2323148" y="529590"/>
                                        </a:cubicBezTo>
                                        <a:cubicBezTo>
                                          <a:pt x="2375535" y="601980"/>
                                          <a:pt x="2416492" y="679132"/>
                                          <a:pt x="2447925" y="744855"/>
                                        </a:cubicBezTo>
                                        <a:cubicBezTo>
                                          <a:pt x="2448877" y="743902"/>
                                          <a:pt x="2451735" y="749617"/>
                                          <a:pt x="2461260" y="751522"/>
                                        </a:cubicBezTo>
                                        <a:cubicBezTo>
                                          <a:pt x="2472690" y="784860"/>
                                          <a:pt x="2481263" y="818197"/>
                                          <a:pt x="2489835" y="850582"/>
                                        </a:cubicBezTo>
                                        <a:cubicBezTo>
                                          <a:pt x="2497455" y="882967"/>
                                          <a:pt x="2504123" y="913447"/>
                                          <a:pt x="2507932" y="943927"/>
                                        </a:cubicBezTo>
                                        <a:cubicBezTo>
                                          <a:pt x="2512695" y="973455"/>
                                          <a:pt x="2514600" y="1002982"/>
                                          <a:pt x="2516505" y="1029652"/>
                                        </a:cubicBezTo>
                                        <a:cubicBezTo>
                                          <a:pt x="2517457" y="1042987"/>
                                          <a:pt x="2517457" y="1056322"/>
                                          <a:pt x="2517457" y="1068705"/>
                                        </a:cubicBezTo>
                                        <a:cubicBezTo>
                                          <a:pt x="2517457" y="1082040"/>
                                          <a:pt x="2518410" y="1094422"/>
                                          <a:pt x="2517457" y="1105852"/>
                                        </a:cubicBezTo>
                                        <a:cubicBezTo>
                                          <a:pt x="2516505" y="1129665"/>
                                          <a:pt x="2515552" y="1151572"/>
                                          <a:pt x="2512695" y="1171575"/>
                                        </a:cubicBezTo>
                                        <a:cubicBezTo>
                                          <a:pt x="2509838" y="1191577"/>
                                          <a:pt x="2506980" y="1209675"/>
                                          <a:pt x="2504123" y="1224915"/>
                                        </a:cubicBezTo>
                                        <a:lnTo>
                                          <a:pt x="2495340" y="1253522"/>
                                        </a:lnTo>
                                        <a:lnTo>
                                          <a:pt x="2497455" y="1295400"/>
                                        </a:lnTo>
                                        <a:cubicBezTo>
                                          <a:pt x="2497455" y="1674157"/>
                                          <a:pt x="2324743" y="2012575"/>
                                          <a:pt x="2053779" y="2236194"/>
                                        </a:cubicBezTo>
                                        <a:lnTo>
                                          <a:pt x="2050729" y="2238475"/>
                                        </a:lnTo>
                                        <a:lnTo>
                                          <a:pt x="2048828" y="2240280"/>
                                        </a:lnTo>
                                        <a:cubicBezTo>
                                          <a:pt x="1981200" y="2297430"/>
                                          <a:pt x="1908810" y="2347912"/>
                                          <a:pt x="1835468" y="2390775"/>
                                        </a:cubicBezTo>
                                        <a:cubicBezTo>
                                          <a:pt x="1828324" y="2390775"/>
                                          <a:pt x="1804035" y="2399348"/>
                                          <a:pt x="1784152" y="2405658"/>
                                        </a:cubicBezTo>
                                        <a:lnTo>
                                          <a:pt x="1774926" y="2408142"/>
                                        </a:lnTo>
                                        <a:lnTo>
                                          <a:pt x="1752823" y="2418789"/>
                                        </a:lnTo>
                                        <a:cubicBezTo>
                                          <a:pt x="1606960" y="2480484"/>
                                          <a:pt x="1446591" y="2514600"/>
                                          <a:pt x="1278255" y="2514600"/>
                                        </a:cubicBezTo>
                                        <a:cubicBezTo>
                                          <a:pt x="1152003" y="2514600"/>
                                          <a:pt x="1030232" y="2495410"/>
                                          <a:pt x="915702" y="2459787"/>
                                        </a:cubicBezTo>
                                        <a:lnTo>
                                          <a:pt x="831186" y="2428854"/>
                                        </a:lnTo>
                                        <a:lnTo>
                                          <a:pt x="821055" y="2426017"/>
                                        </a:lnTo>
                                        <a:cubicBezTo>
                                          <a:pt x="811530" y="2423160"/>
                                          <a:pt x="800100" y="2419350"/>
                                          <a:pt x="787718" y="2413635"/>
                                        </a:cubicBezTo>
                                        <a:cubicBezTo>
                                          <a:pt x="738188" y="2395537"/>
                                          <a:pt x="678180" y="2361247"/>
                                          <a:pt x="647700" y="2347912"/>
                                        </a:cubicBezTo>
                                        <a:cubicBezTo>
                                          <a:pt x="635318" y="2338387"/>
                                          <a:pt x="621030" y="2326957"/>
                                          <a:pt x="603885" y="2315527"/>
                                        </a:cubicBezTo>
                                        <a:cubicBezTo>
                                          <a:pt x="587693" y="2304097"/>
                                          <a:pt x="570548" y="2290762"/>
                                          <a:pt x="552450" y="2278380"/>
                                        </a:cubicBezTo>
                                        <a:cubicBezTo>
                                          <a:pt x="534353" y="2265045"/>
                                          <a:pt x="517208" y="2250757"/>
                                          <a:pt x="499110" y="2237422"/>
                                        </a:cubicBezTo>
                                        <a:cubicBezTo>
                                          <a:pt x="481965" y="2223135"/>
                                          <a:pt x="465773" y="2209800"/>
                                          <a:pt x="451485" y="2196465"/>
                                        </a:cubicBezTo>
                                        <a:cubicBezTo>
                                          <a:pt x="442913" y="2192655"/>
                                          <a:pt x="406718" y="2160270"/>
                                          <a:pt x="411480" y="2171700"/>
                                        </a:cubicBezTo>
                                        <a:cubicBezTo>
                                          <a:pt x="433388" y="2190750"/>
                                          <a:pt x="447675" y="2205990"/>
                                          <a:pt x="461963" y="2219325"/>
                                        </a:cubicBezTo>
                                        <a:cubicBezTo>
                                          <a:pt x="476250" y="2233612"/>
                                          <a:pt x="490538" y="2247900"/>
                                          <a:pt x="514350" y="2266950"/>
                                        </a:cubicBezTo>
                                        <a:cubicBezTo>
                                          <a:pt x="507683" y="2265997"/>
                                          <a:pt x="497205" y="2260282"/>
                                          <a:pt x="485775" y="2251710"/>
                                        </a:cubicBezTo>
                                        <a:cubicBezTo>
                                          <a:pt x="474345" y="2242185"/>
                                          <a:pt x="461010" y="2229802"/>
                                          <a:pt x="445770" y="2215515"/>
                                        </a:cubicBezTo>
                                        <a:cubicBezTo>
                                          <a:pt x="431483" y="2201227"/>
                                          <a:pt x="416243" y="2184082"/>
                                          <a:pt x="401003" y="2167890"/>
                                        </a:cubicBezTo>
                                        <a:cubicBezTo>
                                          <a:pt x="393383" y="2159317"/>
                                          <a:pt x="385763" y="2150745"/>
                                          <a:pt x="378143" y="2142172"/>
                                        </a:cubicBezTo>
                                        <a:cubicBezTo>
                                          <a:pt x="370523" y="2133600"/>
                                          <a:pt x="362903" y="2125027"/>
                                          <a:pt x="355283" y="2116455"/>
                                        </a:cubicBezTo>
                                        <a:cubicBezTo>
                                          <a:pt x="367665" y="2126932"/>
                                          <a:pt x="380048" y="2135505"/>
                                          <a:pt x="392430" y="2145030"/>
                                        </a:cubicBezTo>
                                        <a:cubicBezTo>
                                          <a:pt x="366713" y="2118360"/>
                                          <a:pt x="342186" y="2088118"/>
                                          <a:pt x="319326" y="2055971"/>
                                        </a:cubicBezTo>
                                        <a:lnTo>
                                          <a:pt x="282887" y="1997944"/>
                                        </a:lnTo>
                                        <a:lnTo>
                                          <a:pt x="267275" y="1977066"/>
                                        </a:lnTo>
                                        <a:cubicBezTo>
                                          <a:pt x="245366" y="1944635"/>
                                          <a:pt x="224975" y="1911093"/>
                                          <a:pt x="206206" y="1876543"/>
                                        </a:cubicBezTo>
                                        <a:lnTo>
                                          <a:pt x="160874" y="1782439"/>
                                        </a:lnTo>
                                        <a:lnTo>
                                          <a:pt x="188595" y="1867852"/>
                                        </a:lnTo>
                                        <a:cubicBezTo>
                                          <a:pt x="146685" y="1795462"/>
                                          <a:pt x="115253" y="1707832"/>
                                          <a:pt x="94298" y="1623060"/>
                                        </a:cubicBezTo>
                                        <a:cubicBezTo>
                                          <a:pt x="72390" y="1538287"/>
                                          <a:pt x="61913" y="1457325"/>
                                          <a:pt x="48578" y="1397317"/>
                                        </a:cubicBezTo>
                                        <a:cubicBezTo>
                                          <a:pt x="48578" y="1424940"/>
                                          <a:pt x="53340" y="1457325"/>
                                          <a:pt x="57150" y="1489710"/>
                                        </a:cubicBezTo>
                                        <a:cubicBezTo>
                                          <a:pt x="60008" y="1505902"/>
                                          <a:pt x="62865" y="1522095"/>
                                          <a:pt x="65723" y="1538287"/>
                                        </a:cubicBezTo>
                                        <a:cubicBezTo>
                                          <a:pt x="68580" y="1554480"/>
                                          <a:pt x="72390" y="1569720"/>
                                          <a:pt x="76200" y="1584007"/>
                                        </a:cubicBezTo>
                                        <a:cubicBezTo>
                                          <a:pt x="89535" y="1642110"/>
                                          <a:pt x="102870" y="1685925"/>
                                          <a:pt x="93345" y="1687830"/>
                                        </a:cubicBezTo>
                                        <a:cubicBezTo>
                                          <a:pt x="90488" y="1686877"/>
                                          <a:pt x="85725" y="1679257"/>
                                          <a:pt x="80010" y="1665922"/>
                                        </a:cubicBezTo>
                                        <a:cubicBezTo>
                                          <a:pt x="75248" y="1652587"/>
                                          <a:pt x="68580" y="1634490"/>
                                          <a:pt x="62865" y="1614487"/>
                                        </a:cubicBezTo>
                                        <a:cubicBezTo>
                                          <a:pt x="58103" y="1594485"/>
                                          <a:pt x="53340" y="1572577"/>
                                          <a:pt x="48578" y="1551622"/>
                                        </a:cubicBezTo>
                                        <a:cubicBezTo>
                                          <a:pt x="50483" y="1524952"/>
                                          <a:pt x="47625" y="1505902"/>
                                          <a:pt x="45720" y="1489710"/>
                                        </a:cubicBezTo>
                                        <a:cubicBezTo>
                                          <a:pt x="40005" y="1422082"/>
                                          <a:pt x="36195" y="1359217"/>
                                          <a:pt x="35243" y="1299210"/>
                                        </a:cubicBezTo>
                                        <a:cubicBezTo>
                                          <a:pt x="35243" y="1283970"/>
                                          <a:pt x="35243" y="1268730"/>
                                          <a:pt x="35243" y="1254442"/>
                                        </a:cubicBezTo>
                                        <a:cubicBezTo>
                                          <a:pt x="35243" y="1246822"/>
                                          <a:pt x="35243" y="1239202"/>
                                          <a:pt x="35243" y="1232535"/>
                                        </a:cubicBezTo>
                                        <a:cubicBezTo>
                                          <a:pt x="35243" y="1224915"/>
                                          <a:pt x="36195" y="1218247"/>
                                          <a:pt x="36195" y="1210627"/>
                                        </a:cubicBezTo>
                                        <a:cubicBezTo>
                                          <a:pt x="37148" y="1196340"/>
                                          <a:pt x="37148" y="1181100"/>
                                          <a:pt x="38100" y="1166812"/>
                                        </a:cubicBezTo>
                                        <a:cubicBezTo>
                                          <a:pt x="39053" y="1152525"/>
                                          <a:pt x="40958" y="1138237"/>
                                          <a:pt x="41910" y="1123950"/>
                                        </a:cubicBezTo>
                                        <a:cubicBezTo>
                                          <a:pt x="42863" y="1117282"/>
                                          <a:pt x="42863" y="1109662"/>
                                          <a:pt x="43815" y="1102995"/>
                                        </a:cubicBezTo>
                                        <a:lnTo>
                                          <a:pt x="46673" y="1082040"/>
                                        </a:lnTo>
                                        <a:cubicBezTo>
                                          <a:pt x="48578" y="1067752"/>
                                          <a:pt x="50483" y="1053465"/>
                                          <a:pt x="53340" y="1040130"/>
                                        </a:cubicBezTo>
                                        <a:cubicBezTo>
                                          <a:pt x="59055" y="1012507"/>
                                          <a:pt x="64770" y="984885"/>
                                          <a:pt x="72390" y="957262"/>
                                        </a:cubicBezTo>
                                        <a:cubicBezTo>
                                          <a:pt x="88583" y="902017"/>
                                          <a:pt x="110490" y="849630"/>
                                          <a:pt x="140018" y="799147"/>
                                        </a:cubicBezTo>
                                        <a:cubicBezTo>
                                          <a:pt x="143352" y="808672"/>
                                          <a:pt x="155496" y="799862"/>
                                          <a:pt x="173355" y="780574"/>
                                        </a:cubicBezTo>
                                        <a:lnTo>
                                          <a:pt x="175420" y="778164"/>
                                        </a:lnTo>
                                        <a:lnTo>
                                          <a:pt x="206206" y="714257"/>
                                        </a:lnTo>
                                        <a:lnTo>
                                          <a:pt x="258734" y="634160"/>
                                        </a:lnTo>
                                        <a:lnTo>
                                          <a:pt x="251460" y="641985"/>
                                        </a:lnTo>
                                        <a:cubicBezTo>
                                          <a:pt x="240982" y="652462"/>
                                          <a:pt x="232410" y="661987"/>
                                          <a:pt x="231457" y="658177"/>
                                        </a:cubicBezTo>
                                        <a:cubicBezTo>
                                          <a:pt x="231457" y="654367"/>
                                          <a:pt x="239077" y="637222"/>
                                          <a:pt x="262890" y="597217"/>
                                        </a:cubicBezTo>
                                        <a:cubicBezTo>
                                          <a:pt x="240982" y="635317"/>
                                          <a:pt x="224790" y="655320"/>
                                          <a:pt x="213360" y="670560"/>
                                        </a:cubicBezTo>
                                        <a:cubicBezTo>
                                          <a:pt x="201930" y="684847"/>
                                          <a:pt x="193357" y="693420"/>
                                          <a:pt x="187642" y="706755"/>
                                        </a:cubicBezTo>
                                        <a:cubicBezTo>
                                          <a:pt x="182880" y="702945"/>
                                          <a:pt x="194310" y="679132"/>
                                          <a:pt x="210502" y="647700"/>
                                        </a:cubicBezTo>
                                        <a:cubicBezTo>
                                          <a:pt x="219075" y="632460"/>
                                          <a:pt x="229552" y="615315"/>
                                          <a:pt x="240030" y="597217"/>
                                        </a:cubicBezTo>
                                        <a:cubicBezTo>
                                          <a:pt x="251460" y="580072"/>
                                          <a:pt x="263842" y="562927"/>
                                          <a:pt x="274320" y="546735"/>
                                        </a:cubicBezTo>
                                        <a:cubicBezTo>
                                          <a:pt x="297180" y="515302"/>
                                          <a:pt x="316230" y="488632"/>
                                          <a:pt x="321945" y="480060"/>
                                        </a:cubicBezTo>
                                        <a:cubicBezTo>
                                          <a:pt x="323850" y="475297"/>
                                          <a:pt x="322897" y="475297"/>
                                          <a:pt x="316230" y="480060"/>
                                        </a:cubicBezTo>
                                        <a:cubicBezTo>
                                          <a:pt x="312420" y="481965"/>
                                          <a:pt x="307657" y="485775"/>
                                          <a:pt x="301942" y="491490"/>
                                        </a:cubicBezTo>
                                        <a:cubicBezTo>
                                          <a:pt x="296227" y="497205"/>
                                          <a:pt x="288607" y="503872"/>
                                          <a:pt x="280035" y="513397"/>
                                        </a:cubicBezTo>
                                        <a:cubicBezTo>
                                          <a:pt x="238125" y="555307"/>
                                          <a:pt x="200977" y="614362"/>
                                          <a:pt x="172402" y="670560"/>
                                        </a:cubicBezTo>
                                        <a:cubicBezTo>
                                          <a:pt x="164782" y="684847"/>
                                          <a:pt x="158115" y="699135"/>
                                          <a:pt x="151447" y="712470"/>
                                        </a:cubicBezTo>
                                        <a:cubicBezTo>
                                          <a:pt x="144780" y="726757"/>
                                          <a:pt x="138112" y="739140"/>
                                          <a:pt x="132397" y="751522"/>
                                        </a:cubicBezTo>
                                        <a:cubicBezTo>
                                          <a:pt x="121920" y="776287"/>
                                          <a:pt x="109537" y="797242"/>
                                          <a:pt x="100012" y="814387"/>
                                        </a:cubicBezTo>
                                        <a:cubicBezTo>
                                          <a:pt x="89535" y="825817"/>
                                          <a:pt x="87630" y="819150"/>
                                          <a:pt x="92392" y="801052"/>
                                        </a:cubicBezTo>
                                        <a:cubicBezTo>
                                          <a:pt x="94297" y="791527"/>
                                          <a:pt x="99060" y="780097"/>
                                          <a:pt x="103822" y="765810"/>
                                        </a:cubicBezTo>
                                        <a:cubicBezTo>
                                          <a:pt x="109537" y="752475"/>
                                          <a:pt x="115252" y="736282"/>
                                          <a:pt x="123825" y="719137"/>
                                        </a:cubicBezTo>
                                        <a:cubicBezTo>
                                          <a:pt x="139065" y="684847"/>
                                          <a:pt x="160020" y="646747"/>
                                          <a:pt x="180975" y="612457"/>
                                        </a:cubicBezTo>
                                        <a:cubicBezTo>
                                          <a:pt x="192405" y="596265"/>
                                          <a:pt x="202882" y="579120"/>
                                          <a:pt x="213360" y="563880"/>
                                        </a:cubicBezTo>
                                        <a:cubicBezTo>
                                          <a:pt x="223837" y="549592"/>
                                          <a:pt x="233362" y="535305"/>
                                          <a:pt x="241935" y="523875"/>
                                        </a:cubicBezTo>
                                        <a:cubicBezTo>
                                          <a:pt x="249555" y="513397"/>
                                          <a:pt x="260985" y="499110"/>
                                          <a:pt x="273367" y="483870"/>
                                        </a:cubicBezTo>
                                        <a:cubicBezTo>
                                          <a:pt x="280035" y="476250"/>
                                          <a:pt x="286702" y="468630"/>
                                          <a:pt x="293370" y="461010"/>
                                        </a:cubicBezTo>
                                        <a:cubicBezTo>
                                          <a:pt x="300037" y="453390"/>
                                          <a:pt x="306705" y="445770"/>
                                          <a:pt x="313372" y="439102"/>
                                        </a:cubicBezTo>
                                        <a:cubicBezTo>
                                          <a:pt x="326707" y="424815"/>
                                          <a:pt x="339090" y="414337"/>
                                          <a:pt x="347662" y="406717"/>
                                        </a:cubicBezTo>
                                        <a:cubicBezTo>
                                          <a:pt x="356235" y="399097"/>
                                          <a:pt x="360997" y="397192"/>
                                          <a:pt x="360045" y="401955"/>
                                        </a:cubicBezTo>
                                        <a:cubicBezTo>
                                          <a:pt x="402907" y="349567"/>
                                          <a:pt x="450532" y="305752"/>
                                          <a:pt x="500062" y="269557"/>
                                        </a:cubicBezTo>
                                        <a:cubicBezTo>
                                          <a:pt x="511492" y="260985"/>
                                          <a:pt x="524827" y="253365"/>
                                          <a:pt x="537210" y="244792"/>
                                        </a:cubicBezTo>
                                        <a:cubicBezTo>
                                          <a:pt x="549592" y="237172"/>
                                          <a:pt x="561975" y="228600"/>
                                          <a:pt x="575310" y="221932"/>
                                        </a:cubicBezTo>
                                        <a:cubicBezTo>
                                          <a:pt x="587692" y="215265"/>
                                          <a:pt x="601027" y="207645"/>
                                          <a:pt x="613410" y="200977"/>
                                        </a:cubicBezTo>
                                        <a:cubicBezTo>
                                          <a:pt x="626745" y="194310"/>
                                          <a:pt x="639127" y="187642"/>
                                          <a:pt x="652462" y="181927"/>
                                        </a:cubicBezTo>
                                        <a:lnTo>
                                          <a:pt x="671512" y="172402"/>
                                        </a:lnTo>
                                        <a:lnTo>
                                          <a:pt x="691515" y="163830"/>
                                        </a:lnTo>
                                        <a:cubicBezTo>
                                          <a:pt x="703897" y="158115"/>
                                          <a:pt x="717232" y="152400"/>
                                          <a:pt x="730567" y="147637"/>
                                        </a:cubicBezTo>
                                        <a:cubicBezTo>
                                          <a:pt x="757237" y="138112"/>
                                          <a:pt x="782955" y="126682"/>
                                          <a:pt x="810577" y="118110"/>
                                        </a:cubicBezTo>
                                        <a:cubicBezTo>
                                          <a:pt x="864870" y="98107"/>
                                          <a:pt x="920115" y="80962"/>
                                          <a:pt x="979170" y="60960"/>
                                        </a:cubicBezTo>
                                        <a:cubicBezTo>
                                          <a:pt x="1000125" y="58102"/>
                                          <a:pt x="1016317" y="55245"/>
                                          <a:pt x="1031557" y="54292"/>
                                        </a:cubicBezTo>
                                        <a:cubicBezTo>
                                          <a:pt x="1046797" y="53340"/>
                                          <a:pt x="1060132" y="53340"/>
                                          <a:pt x="1074420" y="52387"/>
                                        </a:cubicBezTo>
                                        <a:cubicBezTo>
                                          <a:pt x="1088707" y="51435"/>
                                          <a:pt x="1103947" y="51435"/>
                                          <a:pt x="1122045" y="50482"/>
                                        </a:cubicBezTo>
                                        <a:cubicBezTo>
                                          <a:pt x="1140142" y="49530"/>
                                          <a:pt x="1162050" y="47625"/>
                                          <a:pt x="1189672" y="45720"/>
                                        </a:cubicBezTo>
                                        <a:cubicBezTo>
                                          <a:pt x="1180147" y="41910"/>
                                          <a:pt x="1188720" y="38100"/>
                                          <a:pt x="1208722" y="35242"/>
                                        </a:cubicBezTo>
                                        <a:cubicBezTo>
                                          <a:pt x="1219200" y="34290"/>
                                          <a:pt x="1232535" y="33337"/>
                                          <a:pt x="1246822" y="32385"/>
                                        </a:cubicBezTo>
                                        <a:cubicBezTo>
                                          <a:pt x="1261110" y="31432"/>
                                          <a:pt x="1278255" y="30480"/>
                                          <a:pt x="1295400" y="31432"/>
                                        </a:cubicBezTo>
                                        <a:close/>
                                        <a:moveTo>
                                          <a:pt x="1276350" y="0"/>
                                        </a:moveTo>
                                        <a:cubicBezTo>
                                          <a:pt x="1375410" y="0"/>
                                          <a:pt x="1469708" y="15240"/>
                                          <a:pt x="1536383" y="31432"/>
                                        </a:cubicBezTo>
                                        <a:cubicBezTo>
                                          <a:pt x="1512570" y="30480"/>
                                          <a:pt x="1488758" y="28575"/>
                                          <a:pt x="1465898" y="27622"/>
                                        </a:cubicBezTo>
                                        <a:cubicBezTo>
                                          <a:pt x="1438275" y="23812"/>
                                          <a:pt x="1409700" y="20002"/>
                                          <a:pt x="1380173" y="19050"/>
                                        </a:cubicBezTo>
                                        <a:cubicBezTo>
                                          <a:pt x="1365885" y="19050"/>
                                          <a:pt x="1350645" y="18097"/>
                                          <a:pt x="1336358" y="18097"/>
                                        </a:cubicBezTo>
                                        <a:cubicBezTo>
                                          <a:pt x="1322070" y="19050"/>
                                          <a:pt x="1306830" y="19050"/>
                                          <a:pt x="1292543" y="19050"/>
                                        </a:cubicBezTo>
                                        <a:cubicBezTo>
                                          <a:pt x="1278255" y="19050"/>
                                          <a:pt x="1263015" y="20002"/>
                                          <a:pt x="1248728" y="20955"/>
                                        </a:cubicBezTo>
                                        <a:cubicBezTo>
                                          <a:pt x="1233488" y="21907"/>
                                          <a:pt x="1219200" y="21907"/>
                                          <a:pt x="1204913" y="23812"/>
                                        </a:cubicBezTo>
                                        <a:cubicBezTo>
                                          <a:pt x="1176338" y="27622"/>
                                          <a:pt x="1147763" y="28575"/>
                                          <a:pt x="1119188" y="32385"/>
                                        </a:cubicBezTo>
                                        <a:cubicBezTo>
                                          <a:pt x="1107758" y="32385"/>
                                          <a:pt x="1097280" y="32385"/>
                                          <a:pt x="1086803" y="33337"/>
                                        </a:cubicBezTo>
                                        <a:cubicBezTo>
                                          <a:pt x="1076325" y="33337"/>
                                          <a:pt x="1066800" y="35242"/>
                                          <a:pt x="1057275" y="36195"/>
                                        </a:cubicBezTo>
                                        <a:cubicBezTo>
                                          <a:pt x="1038225" y="39052"/>
                                          <a:pt x="1022033" y="40005"/>
                                          <a:pt x="1009650" y="42862"/>
                                        </a:cubicBezTo>
                                        <a:cubicBezTo>
                                          <a:pt x="984885" y="47625"/>
                                          <a:pt x="976313" y="47625"/>
                                          <a:pt x="997268" y="35242"/>
                                        </a:cubicBezTo>
                                        <a:cubicBezTo>
                                          <a:pt x="1076325" y="14287"/>
                                          <a:pt x="1178243" y="0"/>
                                          <a:pt x="1276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Ícone de telefone" id="5" name="Shape 5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8382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820" cy="337185"/>
                      <wp:effectExtent b="0" l="0" r="0" t="0"/>
                      <wp:docPr descr="ícone de telefone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11-934645585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Ícone de email"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50" y="360695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Ícone de email" id="26" name="Shape 26"/>
                                  <pic:cNvPicPr preferRelativeResize="0"/>
                                </pic:nvPicPr>
                                <pic:blipFill rotWithShape="1">
                                  <a:blip r:embed="rId1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Ícone de email"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mail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marcoantonio639639@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gmail.com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Ícone de site"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50" y="360695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Ícone de site" id="11" name="Shape 11"/>
                                  <pic:cNvPicPr preferRelativeResize="0"/>
                                </pic:nvPicPr>
                                <pic:blipFill rotWithShape="1">
                                  <a:blip r:embed="rId1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Ícone de site"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site"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https://github.com/masfgroove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40" w:top="2302" w:left="1140" w:right="794" w:header="720" w:footer="18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1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-457199</wp:posOffset>
              </wp:positionV>
              <wp:extent cx="8666732" cy="10547991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12625" y="0"/>
                        <a:ext cx="8666732" cy="10547991"/>
                        <a:chOff x="1012625" y="0"/>
                        <a:chExt cx="8666750" cy="7560000"/>
                      </a:xfrm>
                    </wpg:grpSpPr>
                    <wpg:grpSp>
                      <wpg:cNvGrpSpPr/>
                      <wpg:grpSpPr>
                        <a:xfrm>
                          <a:off x="1012634" y="0"/>
                          <a:ext cx="8666732" cy="7560000"/>
                          <a:chOff x="0" y="-228600"/>
                          <a:chExt cx="8666732" cy="1054799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-228600"/>
                            <a:ext cx="8666725" cy="105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198120"/>
                            <a:ext cx="4064000" cy="3819525"/>
                            <a:chOff x="0" y="0"/>
                            <a:chExt cx="4064469" cy="4010526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 flipH="1" rot="10800000">
                              <a:off x="0" y="0"/>
                              <a:ext cx="4064469" cy="4010526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1"/>
                                </a:gs>
                                <a:gs pos="100000">
                                  <a:srgbClr val="0072C7">
                                    <a:alpha val="36862"/>
                                  </a:srgbClr>
                                </a:gs>
                              </a:gsLst>
                              <a:path path="circle">
                                <a:fillToRect b="100%" l="100%"/>
                              </a:path>
                              <a:tileRect r="-100%" t="-100%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90946" y="436418"/>
                              <a:ext cx="3226435" cy="318389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3" y="2520821"/>
                                  </a:moveTo>
                                  <a:lnTo>
                                    <a:pt x="1643881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2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1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5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2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3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5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0" y="2265793"/>
                                  </a:lnTo>
                                  <a:close/>
                                  <a:moveTo>
                                    <a:pt x="2099801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79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59" y="2217355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5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4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6"/>
                                  </a:moveTo>
                                  <a:lnTo>
                                    <a:pt x="477272" y="2155821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3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1" y="2051897"/>
                                  </a:lnTo>
                                  <a:lnTo>
                                    <a:pt x="2291271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498930" y="1857612"/>
                                  </a:moveTo>
                                  <a:cubicBezTo>
                                    <a:pt x="2494525" y="1865709"/>
                                    <a:pt x="2490953" y="1872615"/>
                                    <a:pt x="2490953" y="1875472"/>
                                  </a:cubicBezTo>
                                  <a:cubicBezTo>
                                    <a:pt x="2486190" y="1885949"/>
                                    <a:pt x="2480475" y="1898332"/>
                                    <a:pt x="2473808" y="1909762"/>
                                  </a:cubicBezTo>
                                  <a:cubicBezTo>
                                    <a:pt x="2480475" y="1897379"/>
                                    <a:pt x="2486190" y="1885949"/>
                                    <a:pt x="2490953" y="1875472"/>
                                  </a:cubicBezTo>
                                  <a:cubicBezTo>
                                    <a:pt x="2490953" y="1872615"/>
                                    <a:pt x="2494525" y="1865709"/>
                                    <a:pt x="2498930" y="1857612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0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59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4"/>
                                  </a:lnTo>
                                  <a:lnTo>
                                    <a:pt x="2141045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899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1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1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0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9" y="2365908"/>
                                  </a:lnTo>
                                  <a:lnTo>
                                    <a:pt x="1809482" y="2392922"/>
                                  </a:lnTo>
                                  <a:cubicBezTo>
                                    <a:pt x="1768715" y="2410757"/>
                                    <a:pt x="1726784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09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2" y="1686218"/>
                                  </a:lnTo>
                                  <a:lnTo>
                                    <a:pt x="2513217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0" y="1451152"/>
                                  </a:lnTo>
                                  <a:lnTo>
                                    <a:pt x="2586541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600490" y="1407795"/>
                                  </a:lnTo>
                                  <a:lnTo>
                                    <a:pt x="2599180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5" y="1369208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6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1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1" y="383323"/>
                                  </a:lnTo>
                                  <a:lnTo>
                                    <a:pt x="456650" y="391477"/>
                                  </a:lnTo>
                                  <a:lnTo>
                                    <a:pt x="454683" y="394339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82" y="590597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3" y="394339"/>
                                  </a:lnTo>
                                  <a:lnTo>
                                    <a:pt x="464431" y="383323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5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49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3" y="364272"/>
                                    <a:pt x="504752" y="361295"/>
                                  </a:cubicBezTo>
                                  <a:lnTo>
                                    <a:pt x="512656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7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7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2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4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6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2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8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0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8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lnTo>
                                    <a:pt x="2514765" y="1824990"/>
                                  </a:ln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5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5" y="2155031"/>
                                    <a:pt x="2319383" y="2160388"/>
                                  </a:cubicBezTo>
                                  <a:lnTo>
                                    <a:pt x="2303229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4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0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3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59" y="2417870"/>
                                  </a:lnTo>
                                  <a:lnTo>
                                    <a:pt x="1997978" y="2418994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79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5" y="1850938"/>
                                  </a:lnTo>
                                  <a:lnTo>
                                    <a:pt x="237654" y="1833304"/>
                                  </a:lnTo>
                                  <a:lnTo>
                                    <a:pt x="228808" y="1817251"/>
                                  </a:lnTo>
                                  <a:lnTo>
                                    <a:pt x="214410" y="1784873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6" y="1640679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8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7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1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8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4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6" name="Shape 16"/>
                        <wps:spPr>
                          <a:xfrm>
                            <a:off x="885503" y="-228600"/>
                            <a:ext cx="7772400" cy="26246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20340" y="769620"/>
                            <a:ext cx="5946392" cy="9549771"/>
                            <a:chOff x="-2663756" y="-5283698"/>
                            <a:chExt cx="4866607" cy="7816685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-2763" y="558416"/>
                              <a:ext cx="2205614" cy="1974571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67A">
                                    <a:alpha val="17647"/>
                                  </a:srgbClr>
                                </a:gs>
                                <a:gs pos="100000">
                                  <a:srgbClr val="0072C7">
                                    <a:alpha val="20000"/>
                                  </a:srgbClr>
                                </a:gs>
                              </a:gsLst>
                              <a:path path="circle">
                                <a:fillToRect b="100%" l="100%"/>
                              </a:path>
                              <a:tileRect r="-100%" t="-100%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rot="10800000">
                              <a:off x="391867" y="884905"/>
                              <a:ext cx="1684287" cy="1509021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4901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05345" y="519696"/>
                              <a:ext cx="768950" cy="758996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218232" y="1395762"/>
                              <a:ext cx="449816" cy="443984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098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-2663756" y="-5283698"/>
                              <a:ext cx="449816" cy="443984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96689" y="461645"/>
                              <a:ext cx="280887" cy="277258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2196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-457199</wp:posOffset>
              </wp:positionV>
              <wp:extent cx="8666732" cy="10547991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66732" cy="1054799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line="2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c567a" w:space="8" w:sz="24" w:val="single"/>
      </w:pBdr>
      <w:spacing w:after="120" w:before="240" w:lineRule="auto"/>
    </w:pPr>
    <w:rPr>
      <w:rFonts w:ascii="Corbel" w:cs="Corbel" w:eastAsia="Corbel" w:hAnsi="Corbel"/>
      <w:b w:val="1"/>
      <w:color w:val="2c567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360" w:lineRule="auto"/>
    </w:pPr>
    <w:rPr>
      <w:rFonts w:ascii="Corbel" w:cs="Corbel" w:eastAsia="Corbel" w:hAnsi="Corbel"/>
      <w:b w:val="1"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152a3c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i w:val="1"/>
      <w:color w:val="20405b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20405b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152a3c"/>
    </w:rPr>
  </w:style>
  <w:style w:type="paragraph" w:styleId="Title">
    <w:name w:val="Title"/>
    <w:basedOn w:val="Normal"/>
    <w:next w:val="Normal"/>
    <w:pPr>
      <w:pBdr>
        <w:bottom w:color="2c567a" w:space="8" w:sz="24" w:val="single"/>
      </w:pBdr>
      <w:spacing w:after="480" w:before="240" w:lineRule="auto"/>
    </w:pPr>
    <w:rPr>
      <w:rFonts w:ascii="Corbel" w:cs="Corbel" w:eastAsia="Corbel" w:hAnsi="Corbel"/>
      <w:b w:val="1"/>
      <w:color w:val="2c567a"/>
      <w:sz w:val="48"/>
      <w:szCs w:val="4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